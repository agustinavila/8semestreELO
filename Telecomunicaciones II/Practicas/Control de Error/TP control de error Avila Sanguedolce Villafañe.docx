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A34C8A">
        <w:rPr>
          <w:rFonts w:cs="Arial"/>
          <w:sz w:val="22"/>
        </w:rPr>
        <w:t>2</w:t>
      </w:r>
    </w:p>
    <w:p w:rsidR="008264E7" w:rsidRDefault="00A34C8A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CONTROL DE ERROR</w:t>
      </w: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0557BD">
        <w:rPr>
          <w:rFonts w:cs="Arial"/>
          <w:sz w:val="22"/>
        </w:rPr>
        <w:t>TELECOMUNICACIONES II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Default="00681316">
      <w:pPr>
        <w:spacing w:before="720"/>
        <w:jc w:val="center"/>
        <w:rPr>
          <w:rFonts w:cs="Arial"/>
          <w:b/>
          <w:i/>
          <w:iCs/>
          <w:sz w:val="22"/>
        </w:rPr>
      </w:pPr>
      <w:r>
        <w:rPr>
          <w:rFonts w:cs="Arial"/>
          <w:b/>
          <w:i/>
          <w:iCs/>
          <w:sz w:val="22"/>
        </w:rPr>
        <w:t>Autor</w:t>
      </w:r>
      <w:r w:rsidR="000441D1">
        <w:rPr>
          <w:rFonts w:cs="Arial"/>
          <w:b/>
          <w:i/>
          <w:iCs/>
          <w:sz w:val="22"/>
        </w:rPr>
        <w:t>es</w:t>
      </w:r>
      <w:r w:rsidR="0054009E" w:rsidRPr="00BB661A">
        <w:rPr>
          <w:rFonts w:cs="Arial"/>
          <w:b/>
          <w:i/>
          <w:iCs/>
          <w:sz w:val="22"/>
        </w:rPr>
        <w:t>:</w:t>
      </w:r>
    </w:p>
    <w:p w:rsidR="00A85BDE" w:rsidRDefault="00A85BDE" w:rsidP="0068131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Avila</w:t>
      </w:r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0441D1" w:rsidRDefault="00A34C8A" w:rsidP="00681316">
      <w:pPr>
        <w:jc w:val="center"/>
        <w:rPr>
          <w:rFonts w:cs="Arial"/>
          <w:i/>
          <w:iCs/>
          <w:sz w:val="22"/>
        </w:rPr>
      </w:pPr>
      <w:proofErr w:type="spellStart"/>
      <w:r>
        <w:rPr>
          <w:rFonts w:cs="Arial"/>
          <w:i/>
          <w:iCs/>
          <w:sz w:val="22"/>
        </w:rPr>
        <w:t>Sanguedolce</w:t>
      </w:r>
      <w:proofErr w:type="spellEnd"/>
      <w:r>
        <w:rPr>
          <w:rFonts w:cs="Arial"/>
          <w:i/>
          <w:iCs/>
          <w:sz w:val="22"/>
        </w:rPr>
        <w:t>,</w:t>
      </w:r>
      <w:r w:rsidR="00C3607C">
        <w:rPr>
          <w:rFonts w:cs="Arial"/>
          <w:i/>
          <w:iCs/>
          <w:sz w:val="22"/>
        </w:rPr>
        <w:t xml:space="preserve"> Mauricio</w:t>
      </w:r>
      <w:r>
        <w:rPr>
          <w:rFonts w:cs="Arial"/>
          <w:i/>
          <w:iCs/>
          <w:sz w:val="22"/>
        </w:rPr>
        <w:t xml:space="preserve">  - Registro </w:t>
      </w:r>
      <w:r w:rsidR="00C3607C">
        <w:rPr>
          <w:rFonts w:cs="Arial"/>
          <w:i/>
          <w:iCs/>
          <w:sz w:val="22"/>
        </w:rPr>
        <w:t>26577</w:t>
      </w:r>
    </w:p>
    <w:p w:rsidR="00A34C8A" w:rsidRPr="00A85BDE" w:rsidRDefault="00A34C8A" w:rsidP="00681316">
      <w:pPr>
        <w:jc w:val="center"/>
        <w:rPr>
          <w:rFonts w:cs="Arial"/>
          <w:i/>
          <w:iCs/>
          <w:sz w:val="22"/>
        </w:rPr>
      </w:pPr>
      <w:r>
        <w:rPr>
          <w:rFonts w:cs="Arial"/>
          <w:i/>
          <w:iCs/>
          <w:sz w:val="22"/>
        </w:rPr>
        <w:t xml:space="preserve">Villafañe, Mario – Registro </w:t>
      </w:r>
      <w:r w:rsidR="00C3607C">
        <w:rPr>
          <w:rFonts w:cs="Arial"/>
          <w:i/>
          <w:iCs/>
          <w:sz w:val="22"/>
        </w:rPr>
        <w:t>27857</w:t>
      </w:r>
    </w:p>
    <w:p w:rsidR="008264E7" w:rsidRDefault="008264E7" w:rsidP="00A85BDE">
      <w:pPr>
        <w:rPr>
          <w:rFonts w:cs="Arial"/>
          <w:i/>
          <w:iCs/>
          <w:sz w:val="22"/>
        </w:rPr>
      </w:pPr>
    </w:p>
    <w:p w:rsidR="00230C32" w:rsidRPr="00BB661A" w:rsidRDefault="00230C32" w:rsidP="00A85BDE">
      <w:pPr>
        <w:rPr>
          <w:rFonts w:cs="Arial"/>
          <w:i/>
          <w:iCs/>
          <w:sz w:val="22"/>
        </w:rPr>
      </w:pPr>
    </w:p>
    <w:p w:rsidR="008264E7" w:rsidRPr="00BB661A" w:rsidRDefault="00A34C8A">
      <w:pPr>
        <w:spacing w:before="480"/>
        <w:jc w:val="center"/>
        <w:rPr>
          <w:rFonts w:cs="Arial"/>
          <w:b/>
          <w:sz w:val="22"/>
        </w:rPr>
      </w:pPr>
      <w:r w:rsidRPr="00A34C8A">
        <w:rPr>
          <w:rFonts w:cs="Arial"/>
          <w:b/>
          <w:sz w:val="22"/>
        </w:rPr>
        <w:t>2</w:t>
      </w:r>
      <w:r w:rsidR="0054009E" w:rsidRPr="00A34C8A">
        <w:rPr>
          <w:rFonts w:cs="Arial"/>
          <w:b/>
          <w:sz w:val="22"/>
        </w:rPr>
        <w:t>º</w:t>
      </w:r>
      <w:r w:rsidR="0054009E" w:rsidRPr="00BB661A">
        <w:rPr>
          <w:rFonts w:cs="Arial"/>
          <w:b/>
          <w:sz w:val="22"/>
        </w:rPr>
        <w:t xml:space="preserve">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default" r:id="rId11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916415" w:rsidRDefault="003E4D15" w:rsidP="00633F95">
      <w:pPr>
        <w:pStyle w:val="Ttulo1"/>
      </w:pPr>
      <w:r>
        <w:lastRenderedPageBreak/>
        <w:t>Introducción</w:t>
      </w:r>
    </w:p>
    <w:p w:rsidR="003E4D15" w:rsidRDefault="00FC44FD" w:rsidP="003E4D15">
      <w:pPr>
        <w:rPr>
          <w:rFonts w:eastAsia="SimSun"/>
        </w:rPr>
      </w:pPr>
      <w:r>
        <w:rPr>
          <w:rFonts w:eastAsia="SimSun"/>
        </w:rPr>
        <w:t>¿?????</w:t>
      </w:r>
    </w:p>
    <w:p w:rsidR="00E357F1" w:rsidRDefault="00E357F1" w:rsidP="00E357F1">
      <w:pPr>
        <w:pStyle w:val="Ttulo1"/>
      </w:pPr>
      <w:r>
        <w:t>Control de error.</w:t>
      </w:r>
    </w:p>
    <w:p w:rsidR="00E357F1" w:rsidRDefault="00E357F1" w:rsidP="00E357F1">
      <w:pPr>
        <w:pStyle w:val="Ttulo2"/>
      </w:pPr>
      <w:r>
        <w:t>Realice la implementación de hardware</w:t>
      </w:r>
    </w:p>
    <w:p w:rsidR="00E357F1" w:rsidRDefault="00E357F1" w:rsidP="00E357F1">
      <w:r w:rsidRPr="00E357F1">
        <w:t>Mediante una herramienta de simulación, (por ej</w:t>
      </w:r>
      <w:r>
        <w:t>emplo</w:t>
      </w:r>
      <w:r w:rsidRPr="00E357F1">
        <w:t xml:space="preserve"> </w:t>
      </w:r>
      <w:proofErr w:type="spellStart"/>
      <w:r w:rsidRPr="00E357F1">
        <w:t>simulink</w:t>
      </w:r>
      <w:proofErr w:type="spellEnd"/>
      <w:r w:rsidRPr="00E357F1">
        <w:t xml:space="preserve">) realice la implementación de hardware correspondiente al polinomio (codificador y decodificador) que en cada caso requiera menor cantidad de componentes y emule el funcionamiento de un canal en el que se pueda introducir una cantidad de errores correspondientes a los puntos 4 y 5 y vea el funcionamiento del decodificador </w:t>
      </w:r>
    </w:p>
    <w:p w:rsidR="00E357F1" w:rsidRDefault="00E357F1" w:rsidP="00E357F1"/>
    <w:p w:rsidR="00E357F1" w:rsidRDefault="00E357F1" w:rsidP="00E357F1">
      <w:r>
        <w:t xml:space="preserve">Para esto, se utilizó </w:t>
      </w:r>
    </w:p>
    <w:p w:rsidR="00E357F1" w:rsidRPr="00813B8D" w:rsidRDefault="00E357F1" w:rsidP="00E357F1">
      <w:pPr>
        <w:spacing w:after="0"/>
        <w:ind w:left="360"/>
        <w:jc w:val="left"/>
        <w:rPr>
          <w:lang w:val="de-DE"/>
        </w:rPr>
      </w:pPr>
      <w:r w:rsidRPr="00813B8D">
        <w:rPr>
          <w:bCs/>
          <w:lang w:val="de-DE"/>
        </w:rPr>
        <w:t>K=3</w:t>
      </w:r>
      <w:r w:rsidRPr="00813B8D">
        <w:rPr>
          <w:lang w:val="de-DE"/>
        </w:rPr>
        <w:t xml:space="preserve">  g1(x)   : X</w:t>
      </w:r>
      <w:r w:rsidRPr="00813B8D">
        <w:rPr>
          <w:vertAlign w:val="superscript"/>
          <w:lang w:val="de-DE"/>
        </w:rPr>
        <w:t>11</w:t>
      </w:r>
      <w:r w:rsidRPr="00813B8D">
        <w:rPr>
          <w:lang w:val="de-DE"/>
        </w:rPr>
        <w:t xml:space="preserve"> + X</w:t>
      </w:r>
      <w:r w:rsidRPr="00813B8D">
        <w:rPr>
          <w:vertAlign w:val="superscript"/>
          <w:lang w:val="de-DE"/>
        </w:rPr>
        <w:t>9</w:t>
      </w:r>
      <w:r w:rsidRPr="00813B8D">
        <w:rPr>
          <w:lang w:val="de-DE"/>
        </w:rPr>
        <w:t xml:space="preserve"> + X</w:t>
      </w:r>
      <w:r w:rsidRPr="00813B8D">
        <w:rPr>
          <w:vertAlign w:val="superscript"/>
          <w:lang w:val="de-DE"/>
        </w:rPr>
        <w:t>8</w:t>
      </w:r>
      <w:r w:rsidRPr="00813B8D">
        <w:rPr>
          <w:lang w:val="de-DE"/>
        </w:rPr>
        <w:t xml:space="preserve"> + X</w:t>
      </w:r>
      <w:r w:rsidRPr="00813B8D">
        <w:rPr>
          <w:vertAlign w:val="superscript"/>
          <w:lang w:val="de-DE"/>
        </w:rPr>
        <w:t>7</w:t>
      </w:r>
      <w:r w:rsidRPr="00813B8D">
        <w:rPr>
          <w:lang w:val="de-DE"/>
        </w:rPr>
        <w:t xml:space="preserve"> + X</w:t>
      </w:r>
      <w:r w:rsidRPr="00813B8D">
        <w:rPr>
          <w:vertAlign w:val="superscript"/>
          <w:lang w:val="de-DE"/>
        </w:rPr>
        <w:t>4</w:t>
      </w:r>
      <w:r w:rsidRPr="00813B8D">
        <w:rPr>
          <w:lang w:val="de-DE"/>
        </w:rPr>
        <w:t xml:space="preserve"> + X</w:t>
      </w:r>
      <w:r w:rsidRPr="00813B8D">
        <w:rPr>
          <w:vertAlign w:val="superscript"/>
          <w:lang w:val="de-DE"/>
        </w:rPr>
        <w:t>2</w:t>
      </w:r>
      <w:r w:rsidRPr="00813B8D">
        <w:rPr>
          <w:lang w:val="de-DE"/>
        </w:rPr>
        <w:t xml:space="preserve"> + X + 1</w:t>
      </w:r>
    </w:p>
    <w:p w:rsidR="00E357F1" w:rsidRPr="00E357F1" w:rsidRDefault="00E357F1" w:rsidP="00E357F1">
      <w:pPr>
        <w:rPr>
          <w:lang w:val="en-US"/>
        </w:rPr>
      </w:pPr>
    </w:p>
    <w:p w:rsidR="00FD2B51" w:rsidRDefault="00E357F1" w:rsidP="00FD2B51">
      <w:pPr>
        <w:keepNext/>
      </w:pPr>
      <w:r>
        <w:rPr>
          <w:noProof/>
          <w:lang w:eastAsia="es-AR"/>
        </w:rPr>
        <w:drawing>
          <wp:inline distT="0" distB="0" distL="0" distR="0" wp14:anchorId="08E9BFE6" wp14:editId="0A737F59">
            <wp:extent cx="5400040" cy="2266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F1" w:rsidRDefault="00FD2B51" w:rsidP="00FD2B51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422E5">
        <w:rPr>
          <w:noProof/>
        </w:rPr>
        <w:t>1</w:t>
      </w:r>
      <w:r>
        <w:fldChar w:fldCharType="end"/>
      </w:r>
      <w:r>
        <w:t xml:space="preserve"> - Síntesis del circuito en </w:t>
      </w:r>
      <w:proofErr w:type="spellStart"/>
      <w:r>
        <w:t>simulink</w:t>
      </w:r>
      <w:proofErr w:type="spellEnd"/>
    </w:p>
    <w:p w:rsidR="00E357F1" w:rsidRDefault="00E357F1" w:rsidP="00E357F1"/>
    <w:p w:rsidR="00FD2B51" w:rsidRDefault="00E357F1" w:rsidP="00FD2B51">
      <w:pPr>
        <w:keepNext/>
        <w:jc w:val="center"/>
      </w:pPr>
      <w:r>
        <w:rPr>
          <w:noProof/>
          <w:lang w:eastAsia="es-AR"/>
        </w:rPr>
        <w:drawing>
          <wp:inline distT="0" distB="0" distL="0" distR="0" wp14:anchorId="73362CC1" wp14:editId="005FD5AA">
            <wp:extent cx="4876165" cy="2682218"/>
            <wp:effectExtent l="0" t="0" r="63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0" b="4414"/>
                    <a:stretch/>
                  </pic:blipFill>
                  <pic:spPr bwMode="auto">
                    <a:xfrm>
                      <a:off x="0" y="0"/>
                      <a:ext cx="4887136" cy="26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7F1" w:rsidRPr="00E357F1" w:rsidRDefault="00FD2B51" w:rsidP="00FD2B51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422E5">
        <w:rPr>
          <w:noProof/>
        </w:rPr>
        <w:t>2</w:t>
      </w:r>
      <w:r>
        <w:fldChar w:fldCharType="end"/>
      </w:r>
      <w:r>
        <w:t xml:space="preserve"> - Detalle del circuito generado con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flops</w:t>
      </w:r>
      <w:proofErr w:type="spellEnd"/>
    </w:p>
    <w:p w:rsidR="003E4D15" w:rsidRDefault="00E357F1" w:rsidP="00E357F1">
      <w:pPr>
        <w:pStyle w:val="Ttulo2"/>
      </w:pPr>
      <w:r w:rsidRPr="00E357F1">
        <w:lastRenderedPageBreak/>
        <w:t>Obtenga la distancia mínima y capacidad de corrección del código.</w:t>
      </w:r>
    </w:p>
    <w:p w:rsidR="00A6646D" w:rsidRDefault="00A6646D" w:rsidP="00A6646D">
      <w:r>
        <w:t xml:space="preserve">La distancia mínima del código </w:t>
      </w:r>
      <w:r w:rsidRPr="00A6646D">
        <w:rPr>
          <w:highlight w:val="yellow"/>
        </w:rPr>
        <w:t>es igual a la distancia del vector nulo al generador</w:t>
      </w:r>
      <w:proofErr w:type="gramStart"/>
      <w:r w:rsidRPr="00A6646D">
        <w:rPr>
          <w:highlight w:val="yellow"/>
        </w:rPr>
        <w:t>???</w:t>
      </w:r>
      <w:r>
        <w:t>.</w:t>
      </w:r>
      <w:proofErr w:type="gramEnd"/>
    </w:p>
    <w:p w:rsidR="00A6646D" w:rsidRDefault="00A6646D" w:rsidP="00A6646D">
      <w:r>
        <w:t xml:space="preserve">Por lo tanto, se observan las siguientes propiedades del código: </w:t>
      </w:r>
    </w:p>
    <w:p w:rsidR="00A6646D" w:rsidRDefault="00A6646D" w:rsidP="00A6646D">
      <w:r>
        <w:t>Distancia Mínima 8</w:t>
      </w:r>
    </w:p>
    <w:p w:rsidR="00A6646D" w:rsidRDefault="00A6646D" w:rsidP="00A6646D">
      <w:r>
        <w:t xml:space="preserve">Capacidad como detector </w:t>
      </w:r>
      <m:oMath>
        <m:r>
          <w:rPr>
            <w:rFonts w:ascii="Cambria Math" w:hAnsi="Cambria Math"/>
          </w:rPr>
          <m:t xml:space="preserve">Dmin-1=7 </m:t>
        </m:r>
      </m:oMath>
    </w:p>
    <w:p w:rsidR="00A6646D" w:rsidRPr="00A6646D" w:rsidRDefault="00A6646D" w:rsidP="00A6646D">
      <w:r>
        <w:t xml:space="preserve">Capacidad de corrección de errores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Dmin-2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</m:oMath>
    </w:p>
    <w:p w:rsidR="00A6646D" w:rsidRPr="00A6646D" w:rsidRDefault="00A6646D" w:rsidP="00A6646D"/>
    <w:p w:rsidR="003E4D15" w:rsidRDefault="00E357F1" w:rsidP="00E357F1">
      <w:pPr>
        <w:pStyle w:val="Ttulo2"/>
      </w:pPr>
      <w:r w:rsidRPr="00E357F1">
        <w:t>Encuentre las matrices generadora y chequeadora.</w:t>
      </w:r>
    </w:p>
    <w:p w:rsidR="00A6646D" w:rsidRDefault="00A6646D" w:rsidP="00A6646D">
      <w:r>
        <w:t>Para generar las matrices, se utilizó el siguiente código en matlab: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proofErr w:type="spellStart"/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tb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=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0.06;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 xml:space="preserve">n=14; k=3; 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G</w:t>
      </w:r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=[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1 0 1 1 1 0 0 1 0 1 1 1];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P=</w:t>
      </w:r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zeros(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3,14);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proofErr w:type="gramStart"/>
      <w:r w:rsidRPr="00A6646D">
        <w:rPr>
          <w:rFonts w:ascii="Courier New" w:eastAsia="SimSun" w:hAnsi="Courier New" w:cs="Courier New"/>
          <w:color w:val="ED8E13"/>
          <w:szCs w:val="26"/>
          <w:lang w:val="en-US" w:eastAsia="es-ES"/>
        </w:rPr>
        <w:t>for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 xml:space="preserve"> </w:t>
      </w:r>
      <w:proofErr w:type="spell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i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=0:2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 xml:space="preserve">    X</w:t>
      </w:r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=[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1 zeros(1,(</w:t>
      </w:r>
      <w:proofErr w:type="spell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n-k+i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))]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 xml:space="preserve">    [</w:t>
      </w:r>
      <w:proofErr w:type="spellStart"/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q,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r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]=</w:t>
      </w:r>
      <w:proofErr w:type="spell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deconv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(X</w:t>
      </w:r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,G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);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 xml:space="preserve">    r=abs(r)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 xml:space="preserve">    </w:t>
      </w:r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P(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 xml:space="preserve">3-i,:)=[zeros(1, 2-i) </w:t>
      </w:r>
      <w:proofErr w:type="spell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r+X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];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proofErr w:type="gramStart"/>
      <w:r w:rsidRPr="00A6646D">
        <w:rPr>
          <w:rFonts w:ascii="Courier New" w:eastAsia="SimSun" w:hAnsi="Courier New" w:cs="Courier New"/>
          <w:color w:val="ED8E13"/>
          <w:szCs w:val="26"/>
          <w:lang w:val="en-US" w:eastAsia="es-ES"/>
        </w:rPr>
        <w:t>end</w:t>
      </w:r>
      <w:proofErr w:type="gramEnd"/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P=</w:t>
      </w:r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>P(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val="en-US" w:eastAsia="es-ES"/>
        </w:rPr>
        <w:t xml:space="preserve">:,4:size(P,2)) </w:t>
      </w:r>
      <w:r w:rsidRPr="00A6646D">
        <w:rPr>
          <w:rFonts w:ascii="Courier New" w:eastAsia="SimSun" w:hAnsi="Courier New" w:cs="Courier New"/>
          <w:color w:val="28A0ED"/>
          <w:szCs w:val="26"/>
          <w:lang w:val="en-US" w:eastAsia="es-ES"/>
        </w:rPr>
        <w:t>%</w:t>
      </w:r>
      <w:proofErr w:type="spellStart"/>
      <w:r w:rsidRPr="00A6646D">
        <w:rPr>
          <w:rFonts w:ascii="Courier New" w:eastAsia="SimSun" w:hAnsi="Courier New" w:cs="Courier New"/>
          <w:color w:val="28A0ED"/>
          <w:szCs w:val="26"/>
          <w:lang w:val="en-US" w:eastAsia="es-ES"/>
        </w:rPr>
        <w:t>matriz</w:t>
      </w:r>
      <w:proofErr w:type="spellEnd"/>
      <w:r w:rsidRPr="00A6646D">
        <w:rPr>
          <w:rFonts w:ascii="Courier New" w:eastAsia="SimSun" w:hAnsi="Courier New" w:cs="Courier New"/>
          <w:color w:val="28A0ED"/>
          <w:szCs w:val="26"/>
          <w:lang w:val="en-US" w:eastAsia="es-ES"/>
        </w:rPr>
        <w:t xml:space="preserve"> </w:t>
      </w:r>
      <w:proofErr w:type="spellStart"/>
      <w:r w:rsidRPr="00A6646D">
        <w:rPr>
          <w:rFonts w:ascii="Courier New" w:eastAsia="SimSun" w:hAnsi="Courier New" w:cs="Courier New"/>
          <w:color w:val="28A0ED"/>
          <w:szCs w:val="26"/>
          <w:lang w:val="en-US" w:eastAsia="es-ES"/>
        </w:rPr>
        <w:t>generadora</w:t>
      </w:r>
      <w:proofErr w:type="spellEnd"/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ES"/>
        </w:rPr>
      </w:pPr>
      <w:r w:rsidRPr="00A6646D">
        <w:rPr>
          <w:rFonts w:ascii="Courier New" w:eastAsia="SimSun" w:hAnsi="Courier New" w:cs="Courier New"/>
          <w:color w:val="28A0ED"/>
          <w:szCs w:val="26"/>
          <w:lang w:val="en-US" w:eastAsia="es-ES"/>
        </w:rPr>
        <w:t xml:space="preserve"> 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H</w:t>
      </w:r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=[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 xml:space="preserve">P' </w:t>
      </w:r>
      <w:proofErr w:type="spellStart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eye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 xml:space="preserve">(n-k)] </w:t>
      </w:r>
      <w:r w:rsidRPr="00A6646D">
        <w:rPr>
          <w:rFonts w:ascii="Courier New" w:eastAsia="SimSun" w:hAnsi="Courier New" w:cs="Courier New"/>
          <w:color w:val="28A0ED"/>
          <w:szCs w:val="26"/>
          <w:lang w:eastAsia="es-ES"/>
        </w:rPr>
        <w:t>%Matriz chequeadora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ES"/>
        </w:rPr>
      </w:pPr>
      <w:r w:rsidRPr="00A6646D">
        <w:rPr>
          <w:rFonts w:ascii="Courier New" w:eastAsia="SimSun" w:hAnsi="Courier New" w:cs="Courier New"/>
          <w:color w:val="28A0ED"/>
          <w:szCs w:val="26"/>
          <w:lang w:eastAsia="es-ES"/>
        </w:rPr>
        <w:t xml:space="preserve"> 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ES"/>
        </w:rPr>
      </w:pPr>
      <w:r w:rsidRPr="00A6646D">
        <w:rPr>
          <w:rFonts w:ascii="Courier New" w:eastAsia="SimSun" w:hAnsi="Courier New" w:cs="Courier New"/>
          <w:color w:val="28A0ED"/>
          <w:szCs w:val="26"/>
          <w:lang w:eastAsia="es-ES"/>
        </w:rPr>
        <w:t>%% polinomio chequeador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X</w:t>
      </w:r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=[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 xml:space="preserve">1 </w:t>
      </w:r>
      <w:proofErr w:type="spellStart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zeros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(1,13) 1];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[</w:t>
      </w:r>
      <w:proofErr w:type="spellStart"/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q,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r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]=</w:t>
      </w:r>
      <w:proofErr w:type="spellStart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deconv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(X</w:t>
      </w:r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,G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);</w:t>
      </w:r>
    </w:p>
    <w:p w:rsidR="00A6646D" w:rsidRPr="00A6646D" w:rsidRDefault="00A6646D" w:rsidP="00A6646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ES"/>
        </w:rPr>
      </w:pPr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h=</w:t>
      </w:r>
      <w:proofErr w:type="spellStart"/>
      <w:proofErr w:type="gramStart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abs</w:t>
      </w:r>
      <w:proofErr w:type="spellEnd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>(</w:t>
      </w:r>
      <w:proofErr w:type="gramEnd"/>
      <w:r w:rsidRPr="00A6646D">
        <w:rPr>
          <w:rFonts w:ascii="Courier New" w:eastAsia="SimSun" w:hAnsi="Courier New" w:cs="Courier New"/>
          <w:color w:val="000000"/>
          <w:szCs w:val="26"/>
          <w:lang w:eastAsia="es-ES"/>
        </w:rPr>
        <w:t xml:space="preserve">q)    </w:t>
      </w:r>
      <w:r w:rsidRPr="00A6646D">
        <w:rPr>
          <w:rFonts w:ascii="Courier New" w:eastAsia="SimSun" w:hAnsi="Courier New" w:cs="Courier New"/>
          <w:color w:val="28A0ED"/>
          <w:szCs w:val="26"/>
          <w:lang w:eastAsia="es-ES"/>
        </w:rPr>
        <w:t>%polinomio chequeador</w:t>
      </w:r>
    </w:p>
    <w:p w:rsidR="00A6646D" w:rsidRDefault="00A6646D" w:rsidP="00A6646D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sz w:val="24"/>
          <w:szCs w:val="24"/>
          <w:lang w:eastAsia="es-ES"/>
        </w:rPr>
      </w:pPr>
    </w:p>
    <w:p w:rsidR="00A6646D" w:rsidRDefault="00A6646D" w:rsidP="00A6646D">
      <w:r>
        <w:t>Y los resultados obtenidos fueron:</w:t>
      </w:r>
    </w:p>
    <w:p w:rsidR="00A6646D" w:rsidRDefault="00A6646D" w:rsidP="00A6646D">
      <w:r>
        <w:t>P =</w:t>
      </w:r>
    </w:p>
    <w:p w:rsidR="00A6646D" w:rsidRDefault="00A6646D" w:rsidP="00A6646D">
      <w:r>
        <w:t xml:space="preserve">     1     0     1     1     1     0     0     1     0     1     1</w:t>
      </w:r>
    </w:p>
    <w:p w:rsidR="00A6646D" w:rsidRDefault="00A6646D" w:rsidP="00A6646D">
      <w:r>
        <w:t xml:space="preserve">     1     1     1     0     0     1     0     1     1     1     0</w:t>
      </w:r>
    </w:p>
    <w:p w:rsidR="00A6646D" w:rsidRDefault="00A6646D" w:rsidP="00A6646D">
      <w:r>
        <w:t xml:space="preserve">     0     1     1     1     0     0     1     0     1     1     1</w:t>
      </w:r>
    </w:p>
    <w:p w:rsidR="00A6646D" w:rsidRDefault="00A6646D" w:rsidP="00A6646D"/>
    <w:p w:rsidR="00A6646D" w:rsidRDefault="00A6646D" w:rsidP="00A6646D">
      <w:r>
        <w:t>H =</w:t>
      </w:r>
    </w:p>
    <w:p w:rsidR="00A6646D" w:rsidRDefault="00A6646D" w:rsidP="00A6646D">
      <w:r>
        <w:t xml:space="preserve">     1     1     0     1     0     0     0     0     0     0     0     0     0     0</w:t>
      </w:r>
    </w:p>
    <w:p w:rsidR="00A6646D" w:rsidRDefault="00A6646D" w:rsidP="00A6646D">
      <w:r>
        <w:t xml:space="preserve">     0     1     1     0     1     0     0     0     0     0     0     0     0     0</w:t>
      </w:r>
    </w:p>
    <w:p w:rsidR="00A6646D" w:rsidRDefault="00A6646D" w:rsidP="00A6646D">
      <w:r>
        <w:t xml:space="preserve">     1     1     1     0     0     1     0     0     0     0     0     0     0     0</w:t>
      </w:r>
    </w:p>
    <w:p w:rsidR="00A6646D" w:rsidRDefault="00A6646D" w:rsidP="00A6646D">
      <w:r>
        <w:t xml:space="preserve">     1     0     1     0     0     0     1     0     0     0     0     0     0     0</w:t>
      </w:r>
    </w:p>
    <w:p w:rsidR="00A6646D" w:rsidRDefault="00A6646D" w:rsidP="00A6646D">
      <w:r>
        <w:t xml:space="preserve">     1     0     0     0     0     0     0     1     0     0     0     0     0     0</w:t>
      </w:r>
    </w:p>
    <w:p w:rsidR="00A6646D" w:rsidRDefault="00A6646D" w:rsidP="00A6646D">
      <w:r>
        <w:t xml:space="preserve">     0     1     0     0     0     0     0     0     1     0     0     0     0     0</w:t>
      </w:r>
    </w:p>
    <w:p w:rsidR="00A6646D" w:rsidRDefault="00A6646D" w:rsidP="00A6646D">
      <w:r>
        <w:t xml:space="preserve">     0     0     1     0     0     0     0     0     0     1     0     0     0     0</w:t>
      </w:r>
    </w:p>
    <w:p w:rsidR="00A6646D" w:rsidRDefault="00A6646D" w:rsidP="00A6646D">
      <w:r>
        <w:t xml:space="preserve">     1     1     0     0     0     0     0     0     0     0     1     0     0     0</w:t>
      </w:r>
    </w:p>
    <w:p w:rsidR="00A6646D" w:rsidRDefault="00A6646D" w:rsidP="00A6646D">
      <w:r>
        <w:t xml:space="preserve">     0     1     1     0     0     0     0     0     0     0     0     1     0     0</w:t>
      </w:r>
    </w:p>
    <w:p w:rsidR="00A6646D" w:rsidRDefault="00A6646D" w:rsidP="00A6646D">
      <w:r>
        <w:t xml:space="preserve">     1     1     1     0     0     0     0     0     0     0     0     0     1     0</w:t>
      </w:r>
    </w:p>
    <w:p w:rsidR="00A6646D" w:rsidRPr="00A6646D" w:rsidRDefault="00A6646D" w:rsidP="00A6646D">
      <w:r>
        <w:t xml:space="preserve">     1     0     1     0     0     0     0     0     0     0     0     0     0     1</w:t>
      </w:r>
    </w:p>
    <w:p w:rsidR="003E4D15" w:rsidRDefault="00E357F1" w:rsidP="00E357F1">
      <w:pPr>
        <w:pStyle w:val="Ttulo2"/>
      </w:pPr>
      <w:r w:rsidRPr="00E357F1">
        <w:lastRenderedPageBreak/>
        <w:t>Genere errores en las palabras transmitidas dentro de la capacidad del código y verifique los síndromes obtenidos.</w:t>
      </w:r>
    </w:p>
    <w:p w:rsidR="00FD2B51" w:rsidRDefault="00FD2B51" w:rsidP="00FD2B51">
      <w:r>
        <w:t xml:space="preserve">Teniendo en cuenta que la capacidad de </w:t>
      </w:r>
      <w:proofErr w:type="spellStart"/>
      <w:r>
        <w:t>correccion</w:t>
      </w:r>
      <w:proofErr w:type="spellEnd"/>
      <w:r>
        <w:t xml:space="preserve"> de errores era de 3, se realizan pruebas introduciendo entre 1 y 3 errores:</w:t>
      </w:r>
    </w:p>
    <w:p w:rsidR="00FD2B51" w:rsidRPr="00FD2B51" w:rsidRDefault="00FD2B51" w:rsidP="00FD2B51"/>
    <w:p w:rsidR="00FD2B51" w:rsidRDefault="00FD2B51" w:rsidP="00FD2B51">
      <w:pPr>
        <w:pStyle w:val="Ttulo3"/>
      </w:pPr>
      <w:r>
        <w:t>Para 1 e</w:t>
      </w:r>
      <w:r>
        <w:t>rror</w:t>
      </w:r>
    </w:p>
    <w:p w:rsidR="00FD2B51" w:rsidRPr="00FD2B51" w:rsidRDefault="00FD2B51" w:rsidP="00FD2B51"/>
    <w:p w:rsidR="00FD2B51" w:rsidRDefault="00FD2B51" w:rsidP="00FD2B51">
      <w:pPr>
        <w:pStyle w:val="Prrafodelista"/>
        <w:numPr>
          <w:ilvl w:val="0"/>
          <w:numId w:val="28"/>
        </w:numPr>
      </w:pPr>
      <w:r>
        <w:t xml:space="preserve">Bits de </w:t>
      </w:r>
      <w:proofErr w:type="spellStart"/>
      <w:r>
        <w:t>info</w:t>
      </w:r>
      <w:proofErr w:type="spellEnd"/>
      <w:r>
        <w:t>:</w:t>
      </w:r>
      <w:r>
        <w:tab/>
      </w:r>
      <w:r>
        <w:t>0 0 0</w:t>
      </w:r>
    </w:p>
    <w:p w:rsidR="00FD2B51" w:rsidRDefault="00FD2B51" w:rsidP="00FD2B51">
      <w:pPr>
        <w:pStyle w:val="Prrafodelista"/>
        <w:numPr>
          <w:ilvl w:val="0"/>
          <w:numId w:val="28"/>
        </w:numPr>
      </w:pPr>
      <w:r>
        <w:t>Pe</w:t>
      </w:r>
      <w:r>
        <w:t>:</w:t>
      </w:r>
      <w:r>
        <w:tab/>
      </w:r>
      <w:r>
        <w:tab/>
      </w:r>
      <w:r>
        <w:t>0 0 0 0 1 0 0 0 0 0 0 0 0 0</w:t>
      </w:r>
    </w:p>
    <w:p w:rsidR="00FD2B51" w:rsidRDefault="00FD2B51" w:rsidP="00FD2B51">
      <w:pPr>
        <w:pStyle w:val="Prrafodelista"/>
        <w:numPr>
          <w:ilvl w:val="0"/>
          <w:numId w:val="28"/>
        </w:numPr>
      </w:pPr>
      <w:r>
        <w:t>Canal</w:t>
      </w:r>
      <w:r>
        <w:t>:</w:t>
      </w:r>
      <w:r>
        <w:tab/>
      </w:r>
      <w:r>
        <w:tab/>
      </w:r>
      <w:r>
        <w:t>0 0 0 0 1 0 0 0 0 0 0 0 0 0</w:t>
      </w:r>
    </w:p>
    <w:p w:rsidR="00FD2B51" w:rsidRDefault="00FD2B51" w:rsidP="00FD2B51">
      <w:pPr>
        <w:pStyle w:val="Prrafodelista"/>
        <w:numPr>
          <w:ilvl w:val="0"/>
          <w:numId w:val="28"/>
        </w:numPr>
      </w:pPr>
      <w:r>
        <w:t>Síndrome:</w:t>
      </w:r>
      <w:r>
        <w:tab/>
      </w:r>
      <w:r>
        <w:t>0 0 0 0 0 0 0 0 0 1 0</w:t>
      </w:r>
    </w:p>
    <w:p w:rsidR="00FD2B51" w:rsidRPr="00C8638D" w:rsidRDefault="00FD2B51" w:rsidP="00FD2B51"/>
    <w:p w:rsidR="00FD2B51" w:rsidRDefault="00FD2B51" w:rsidP="00FD2B51">
      <w:pPr>
        <w:pStyle w:val="Ttulo3"/>
      </w:pPr>
      <w:r>
        <w:t xml:space="preserve">Para </w:t>
      </w:r>
      <w:r>
        <w:t xml:space="preserve">2 </w:t>
      </w:r>
      <w:r>
        <w:t>e</w:t>
      </w:r>
      <w:r>
        <w:t>rrores</w:t>
      </w:r>
    </w:p>
    <w:p w:rsidR="00FD2B51" w:rsidRPr="00FD2B51" w:rsidRDefault="00FD2B51" w:rsidP="00FD2B51"/>
    <w:p w:rsidR="00FD2B51" w:rsidRPr="00C8638D" w:rsidRDefault="00FD2B51" w:rsidP="00FD2B51">
      <w:pPr>
        <w:pStyle w:val="Prrafodelista"/>
        <w:numPr>
          <w:ilvl w:val="0"/>
          <w:numId w:val="29"/>
        </w:numPr>
      </w:pPr>
      <w:r>
        <w:t xml:space="preserve">Bits de </w:t>
      </w:r>
      <w:proofErr w:type="spellStart"/>
      <w:r>
        <w:t>info</w:t>
      </w:r>
      <w:proofErr w:type="spellEnd"/>
      <w:r>
        <w:t>:</w:t>
      </w:r>
      <w:r>
        <w:tab/>
      </w:r>
      <w:r w:rsidRPr="00C8638D">
        <w:t>0 0 0</w:t>
      </w:r>
    </w:p>
    <w:p w:rsidR="00FD2B51" w:rsidRPr="00C8638D" w:rsidRDefault="00FD2B51" w:rsidP="00FD2B51">
      <w:pPr>
        <w:pStyle w:val="Prrafodelista"/>
        <w:numPr>
          <w:ilvl w:val="0"/>
          <w:numId w:val="29"/>
        </w:numPr>
      </w:pPr>
      <w:r>
        <w:t>Pe:</w:t>
      </w:r>
      <w:r>
        <w:tab/>
      </w:r>
      <w:r>
        <w:tab/>
      </w:r>
      <w:r w:rsidRPr="00C8638D">
        <w:t>0 0 0 0 0 0 0 0 0 0 0 0 1 1</w:t>
      </w:r>
    </w:p>
    <w:p w:rsidR="00FD2B51" w:rsidRPr="00C8638D" w:rsidRDefault="00FD2B51" w:rsidP="00FD2B51">
      <w:pPr>
        <w:pStyle w:val="Prrafodelista"/>
        <w:numPr>
          <w:ilvl w:val="0"/>
          <w:numId w:val="29"/>
        </w:numPr>
      </w:pPr>
      <w:r>
        <w:t>Canal:</w:t>
      </w:r>
      <w:r>
        <w:tab/>
      </w:r>
      <w:r>
        <w:tab/>
      </w:r>
      <w:r w:rsidRPr="00C8638D">
        <w:t>0 0 0 0 0 0 0 0 0 0 0 0 1 1</w:t>
      </w:r>
    </w:p>
    <w:p w:rsidR="00FD2B51" w:rsidRDefault="00FD2B51" w:rsidP="00FD2B51">
      <w:pPr>
        <w:pStyle w:val="Prrafodelista"/>
        <w:numPr>
          <w:ilvl w:val="0"/>
          <w:numId w:val="29"/>
        </w:numPr>
      </w:pPr>
      <w:r>
        <w:t>Síndrome:</w:t>
      </w:r>
      <w:r>
        <w:tab/>
      </w:r>
      <w:r w:rsidRPr="00C8638D">
        <w:t>1 1 0 0 0 0 0 0 0 0 0</w:t>
      </w:r>
    </w:p>
    <w:p w:rsidR="00FD2B51" w:rsidRPr="00C8638D" w:rsidRDefault="00FD2B51" w:rsidP="00FD2B51"/>
    <w:p w:rsidR="00FD2B51" w:rsidRDefault="00FD2B51" w:rsidP="00FD2B51">
      <w:pPr>
        <w:pStyle w:val="Ttulo3"/>
      </w:pPr>
      <w:r>
        <w:t xml:space="preserve">Para </w:t>
      </w:r>
      <w:r>
        <w:t xml:space="preserve">3 </w:t>
      </w:r>
      <w:r>
        <w:t>e</w:t>
      </w:r>
      <w:r>
        <w:t>rrores</w:t>
      </w:r>
    </w:p>
    <w:p w:rsidR="00FD2B51" w:rsidRPr="00FD2B51" w:rsidRDefault="00FD2B51" w:rsidP="00FD2B51"/>
    <w:p w:rsidR="00FD2B51" w:rsidRDefault="00FD2B51" w:rsidP="00FD2B51">
      <w:pPr>
        <w:pStyle w:val="Prrafodelista"/>
        <w:numPr>
          <w:ilvl w:val="0"/>
          <w:numId w:val="30"/>
        </w:numPr>
      </w:pPr>
      <w:r>
        <w:t xml:space="preserve">Bits de </w:t>
      </w:r>
      <w:proofErr w:type="spellStart"/>
      <w:r>
        <w:t>info</w:t>
      </w:r>
      <w:proofErr w:type="spellEnd"/>
      <w:r>
        <w:t>:</w:t>
      </w:r>
      <w:r>
        <w:tab/>
      </w:r>
      <w:r>
        <w:t>0 0 0</w:t>
      </w:r>
    </w:p>
    <w:p w:rsidR="00FD2B51" w:rsidRDefault="00FD2B51" w:rsidP="00FD2B51">
      <w:pPr>
        <w:pStyle w:val="Prrafodelista"/>
        <w:numPr>
          <w:ilvl w:val="0"/>
          <w:numId w:val="30"/>
        </w:numPr>
      </w:pPr>
      <w:r>
        <w:t>Pe:</w:t>
      </w:r>
      <w:r>
        <w:tab/>
      </w:r>
      <w:r>
        <w:tab/>
      </w:r>
      <w:r>
        <w:t>0 0 0 0 1 0 0 0 1 0 0 0 0 1</w:t>
      </w:r>
    </w:p>
    <w:p w:rsidR="00FD2B51" w:rsidRDefault="00FD2B51" w:rsidP="00FD2B51">
      <w:pPr>
        <w:pStyle w:val="Prrafodelista"/>
        <w:numPr>
          <w:ilvl w:val="0"/>
          <w:numId w:val="30"/>
        </w:numPr>
      </w:pPr>
      <w:r>
        <w:t>Canal:</w:t>
      </w:r>
      <w:r>
        <w:tab/>
      </w:r>
      <w:r>
        <w:tab/>
      </w:r>
      <w:r>
        <w:t>0 0 0 0 1 0 0 0 1 0 0 0 0 1</w:t>
      </w:r>
    </w:p>
    <w:p w:rsidR="00FD2B51" w:rsidRDefault="00FD2B51" w:rsidP="00FD2B51">
      <w:pPr>
        <w:pStyle w:val="Prrafodelista"/>
        <w:numPr>
          <w:ilvl w:val="0"/>
          <w:numId w:val="30"/>
        </w:numPr>
      </w:pPr>
      <w:proofErr w:type="spellStart"/>
      <w:r>
        <w:t>Sindrome</w:t>
      </w:r>
      <w:proofErr w:type="spellEnd"/>
      <w:r>
        <w:t>:</w:t>
      </w:r>
      <w:r>
        <w:tab/>
      </w:r>
      <w:r>
        <w:t>1 0 0 0 0 1 0 0 0 1 0</w:t>
      </w:r>
    </w:p>
    <w:p w:rsidR="00FD2B51" w:rsidRPr="00FD2B51" w:rsidRDefault="00AC63CA" w:rsidP="00FD2B51">
      <w:proofErr w:type="spellStart"/>
      <w:r w:rsidRPr="00AC63CA">
        <w:rPr>
          <w:highlight w:val="yellow"/>
        </w:rPr>
        <w:t>Habria</w:t>
      </w:r>
      <w:proofErr w:type="spellEnd"/>
      <w:r w:rsidRPr="00AC63CA">
        <w:rPr>
          <w:highlight w:val="yellow"/>
        </w:rPr>
        <w:t xml:space="preserve"> que analizar en cada caso el síndrome y dar donde están los bits de error</w:t>
      </w:r>
    </w:p>
    <w:p w:rsidR="00FD2B51" w:rsidRDefault="00E357F1" w:rsidP="00FD2B51">
      <w:pPr>
        <w:pStyle w:val="Ttulo2"/>
      </w:pPr>
      <w:r w:rsidRPr="00E357F1">
        <w:t>Genere errores en las palabras transmitidas fuera de la capacidad del código y compruebe que la decodificación se puede interpretar como otra palabra valida.</w:t>
      </w:r>
    </w:p>
    <w:p w:rsidR="00FD2B51" w:rsidRPr="003D3966" w:rsidRDefault="003D3966" w:rsidP="00FD2B51">
      <w:r>
        <w:t xml:space="preserve">Teniendo en cuenta que la capacidad de </w:t>
      </w:r>
      <w:proofErr w:type="spellStart"/>
      <w:r>
        <w:t>correccion</w:t>
      </w:r>
      <w:proofErr w:type="spellEnd"/>
      <w:r>
        <w:t xml:space="preserve"> del circuito es de 3 bits, se realiza una prueba con 4 bits errores para comprobar que el </w:t>
      </w:r>
      <w:proofErr w:type="spellStart"/>
      <w:r>
        <w:t>codigo</w:t>
      </w:r>
      <w:proofErr w:type="spellEnd"/>
      <w:r>
        <w:t xml:space="preserve"> falla:</w:t>
      </w:r>
    </w:p>
    <w:p w:rsidR="00FD2B51" w:rsidRPr="007A7CAB" w:rsidRDefault="00FD2B51" w:rsidP="00FD2B51">
      <w:pPr>
        <w:pStyle w:val="Ttulo3"/>
      </w:pPr>
      <w:r>
        <w:t>Para 4 e</w:t>
      </w:r>
      <w:r w:rsidRPr="007A7CAB">
        <w:t>rrores</w:t>
      </w:r>
    </w:p>
    <w:p w:rsidR="00FD2B51" w:rsidRDefault="00FD2B51" w:rsidP="00FD2B51">
      <w:pPr>
        <w:pStyle w:val="Prrafodelista"/>
        <w:numPr>
          <w:ilvl w:val="0"/>
          <w:numId w:val="31"/>
        </w:numPr>
      </w:pPr>
      <w:r>
        <w:t xml:space="preserve">Bits de </w:t>
      </w:r>
      <w:proofErr w:type="spellStart"/>
      <w:r>
        <w:t>info</w:t>
      </w:r>
      <w:proofErr w:type="spellEnd"/>
      <w:r>
        <w:t>:</w:t>
      </w:r>
      <w:r>
        <w:tab/>
      </w:r>
      <w:r>
        <w:t>0 0 0</w:t>
      </w:r>
    </w:p>
    <w:p w:rsidR="00FD2B51" w:rsidRDefault="00FD2B51" w:rsidP="00FD2B51">
      <w:pPr>
        <w:pStyle w:val="Prrafodelista"/>
        <w:numPr>
          <w:ilvl w:val="0"/>
          <w:numId w:val="31"/>
        </w:numPr>
      </w:pPr>
      <w:r>
        <w:t>Pe:</w:t>
      </w:r>
      <w:r>
        <w:tab/>
      </w:r>
      <w:r>
        <w:tab/>
      </w:r>
      <w:r>
        <w:t>1 0 0 0 1 0 0 0 1 0 0 0 0 1</w:t>
      </w:r>
    </w:p>
    <w:p w:rsidR="00FD2B51" w:rsidRDefault="00FD2B51" w:rsidP="00FD2B51">
      <w:pPr>
        <w:pStyle w:val="Prrafodelista"/>
        <w:numPr>
          <w:ilvl w:val="0"/>
          <w:numId w:val="31"/>
        </w:numPr>
      </w:pPr>
      <w:r>
        <w:t>Canal:</w:t>
      </w:r>
      <w:r>
        <w:tab/>
      </w:r>
      <w:r>
        <w:tab/>
      </w:r>
      <w:r>
        <w:t>1 0 0 0 1 0 0 0 1 0 0 0 0 1</w:t>
      </w:r>
    </w:p>
    <w:p w:rsidR="00FD2B51" w:rsidRDefault="00FD2B51" w:rsidP="00FD2B51">
      <w:pPr>
        <w:pStyle w:val="Prrafodelista"/>
        <w:numPr>
          <w:ilvl w:val="0"/>
          <w:numId w:val="31"/>
        </w:numPr>
      </w:pPr>
      <w:proofErr w:type="spellStart"/>
      <w:r>
        <w:t>Sindrome</w:t>
      </w:r>
      <w:proofErr w:type="spellEnd"/>
      <w:r>
        <w:t>:</w:t>
      </w:r>
      <w:r>
        <w:tab/>
      </w:r>
      <w:r>
        <w:t>1 0 0 0 0 1 0 0 0 1 0</w:t>
      </w:r>
    </w:p>
    <w:p w:rsidR="00FD2B51" w:rsidRPr="00FD2B51" w:rsidRDefault="00FD2B51" w:rsidP="00FD2B51"/>
    <w:p w:rsidR="003E4D15" w:rsidRDefault="006422E5" w:rsidP="006422E5">
      <w:pPr>
        <w:pStyle w:val="Ttulo1"/>
      </w:pPr>
      <w:r>
        <w:t xml:space="preserve">Secuencia </w:t>
      </w:r>
      <w:proofErr w:type="spellStart"/>
      <w:r>
        <w:t>Pseudoaleatoria</w:t>
      </w:r>
      <w:proofErr w:type="spellEnd"/>
    </w:p>
    <w:p w:rsidR="006422E5" w:rsidRDefault="006422E5" w:rsidP="006422E5">
      <w:pPr>
        <w:rPr>
          <w:rFonts w:eastAsia="SimSun"/>
        </w:rPr>
      </w:pPr>
      <w:r w:rsidRPr="006422E5">
        <w:rPr>
          <w:rFonts w:eastAsia="SimSun"/>
          <w:highlight w:val="yellow"/>
        </w:rPr>
        <w:t>Explicar esto</w:t>
      </w:r>
      <w:proofErr w:type="gramStart"/>
      <w:r w:rsidRPr="006422E5">
        <w:rPr>
          <w:rFonts w:eastAsia="SimSun"/>
          <w:highlight w:val="yellow"/>
        </w:rPr>
        <w:t>?</w:t>
      </w:r>
      <w:proofErr w:type="gramEnd"/>
    </w:p>
    <w:p w:rsidR="006422E5" w:rsidRPr="007A7CAB" w:rsidRDefault="006422E5" w:rsidP="006422E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-1=7</m:t>
          </m:r>
        </m:oMath>
      </m:oMathPara>
    </w:p>
    <w:p w:rsidR="006422E5" w:rsidRDefault="006422E5" w:rsidP="006422E5">
      <w:pPr>
        <w:rPr>
          <w:rFonts w:eastAsia="SimSun"/>
        </w:rPr>
      </w:pPr>
    </w:p>
    <w:p w:rsidR="006422E5" w:rsidRDefault="006422E5" w:rsidP="006422E5">
      <w:pPr>
        <w:keepNext/>
      </w:pPr>
      <w:r>
        <w:rPr>
          <w:noProof/>
          <w:lang w:eastAsia="es-AR"/>
        </w:rPr>
        <w:lastRenderedPageBreak/>
        <w:drawing>
          <wp:inline distT="0" distB="0" distL="0" distR="0" wp14:anchorId="2A907597" wp14:editId="02FBE91E">
            <wp:extent cx="5391150" cy="2419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E5" w:rsidRDefault="006422E5" w:rsidP="006422E5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Esquema del hardware implementado en </w:t>
      </w:r>
      <w:proofErr w:type="spellStart"/>
      <w:r>
        <w:t>simulink</w:t>
      </w:r>
      <w:proofErr w:type="spellEnd"/>
    </w:p>
    <w:p w:rsidR="006422E5" w:rsidRDefault="006422E5" w:rsidP="006422E5">
      <w:pPr>
        <w:rPr>
          <w:rFonts w:eastAsia="SimSun"/>
        </w:rPr>
      </w:pPr>
    </w:p>
    <w:p w:rsidR="006422E5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0   1   1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1   1   1   0   0   0   0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0   0   0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0   1   1   0   0   1   1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0   0   0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0   1   1   0   0   1   1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0   0   0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0   1   1   0   0   1   1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1   1   1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0   1   1   1   1   1   1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1   1   1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>&gt;&gt; secuencia1</w:t>
      </w:r>
    </w:p>
    <w:p w:rsidR="006422E5" w:rsidRPr="007A7CAB" w:rsidRDefault="006422E5" w:rsidP="006422E5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6422E5" w:rsidRPr="007A7CAB" w:rsidRDefault="006422E5" w:rsidP="006422E5">
      <w:pPr>
        <w:pStyle w:val="Sinespaciado"/>
        <w:rPr>
          <w:sz w:val="20"/>
          <w:szCs w:val="20"/>
        </w:rPr>
      </w:pPr>
      <w:r w:rsidRPr="007A7CAB">
        <w:rPr>
          <w:rFonts w:ascii="Courier New" w:hAnsi="Courier New" w:cs="Courier New"/>
          <w:sz w:val="20"/>
          <w:szCs w:val="20"/>
        </w:rPr>
        <w:t xml:space="preserve">   0   0   0   1   1   0   0</w:t>
      </w:r>
    </w:p>
    <w:p w:rsidR="006422E5" w:rsidRPr="006422E5" w:rsidRDefault="006422E5" w:rsidP="006422E5">
      <w:pPr>
        <w:rPr>
          <w:rFonts w:eastAsia="SimSun"/>
        </w:rPr>
      </w:pPr>
      <w:bookmarkStart w:id="0" w:name="_GoBack"/>
      <w:bookmarkEnd w:id="0"/>
    </w:p>
    <w:sectPr w:rsidR="006422E5" w:rsidRPr="006422E5">
      <w:headerReference w:type="even" r:id="rId15"/>
      <w:headerReference w:type="first" r:id="rId16"/>
      <w:footerReference w:type="first" r:id="rId17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E7F" w:rsidRDefault="009B3E7F">
      <w:pPr>
        <w:spacing w:after="0"/>
      </w:pPr>
      <w:r>
        <w:separator/>
      </w:r>
    </w:p>
  </w:endnote>
  <w:endnote w:type="continuationSeparator" w:id="0">
    <w:p w:rsidR="009B3E7F" w:rsidRDefault="009B3E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Default="003D2FB3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6422E5">
      <w:rPr>
        <w:noProof/>
      </w:rPr>
      <w:t>3</w:t>
    </w:r>
    <w:r>
      <w:fldChar w:fldCharType="end"/>
    </w:r>
    <w:r>
      <w:t xml:space="preserve"> de </w:t>
    </w:r>
    <w:fldSimple w:instr=" NUMPAGES  \* MERGEFORMAT ">
      <w:r w:rsidR="006422E5">
        <w:rPr>
          <w:noProof/>
        </w:rPr>
        <w:t>6</w:t>
      </w:r>
    </w:fldSimple>
  </w:p>
  <w:p w:rsidR="003D2FB3" w:rsidRDefault="003D2FB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Default="003D2FB3" w:rsidP="00943825"/>
  <w:p w:rsidR="003D2FB3" w:rsidRDefault="003D2FB3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FC44FD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FC44FD">
        <w:rPr>
          <w:noProof/>
        </w:rPr>
        <w:t>4</w:t>
      </w:r>
    </w:fldSimple>
  </w:p>
  <w:p w:rsidR="003D2FB3" w:rsidRDefault="003D2F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E7F" w:rsidRDefault="009B3E7F">
      <w:pPr>
        <w:spacing w:after="0"/>
      </w:pPr>
      <w:r>
        <w:separator/>
      </w:r>
    </w:p>
  </w:footnote>
  <w:footnote w:type="continuationSeparator" w:id="0">
    <w:p w:rsidR="009B3E7F" w:rsidRDefault="009B3E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Default="003D2FB3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3D2FB3" w:rsidRDefault="003D2FB3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4E1" w:rsidRPr="00943825" w:rsidRDefault="003D2FB3" w:rsidP="00943825">
    <w:pPr>
      <w:pStyle w:val="Encabezado"/>
      <w:rPr>
        <w:lang w:val="es-AR"/>
      </w:rPr>
    </w:pPr>
    <w:r w:rsidRPr="00943825">
      <w:rPr>
        <w:lang w:val="es-AR"/>
      </w:rPr>
      <w:t>P</w:t>
    </w:r>
    <w:r w:rsidR="00A124E1">
      <w:rPr>
        <w:lang w:val="es-AR"/>
      </w:rPr>
      <w:t>ráctico Nº 1</w:t>
    </w:r>
    <w:r w:rsidRPr="00943825">
      <w:rPr>
        <w:lang w:val="es-AR"/>
      </w:rPr>
      <w:t xml:space="preserve"> – </w:t>
    </w:r>
    <w:r w:rsidR="00A124E1">
      <w:rPr>
        <w:lang w:val="es-AR"/>
      </w:rPr>
      <w:t>Simulación de filtro adaptado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Default="003D2FB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B3" w:rsidRPr="00943825" w:rsidRDefault="003D2FB3" w:rsidP="00943825">
    <w:pPr>
      <w:pStyle w:val="Encabezado"/>
      <w:rPr>
        <w:lang w:val="es-AR"/>
      </w:rPr>
    </w:pPr>
    <w:r w:rsidRPr="00943825">
      <w:rPr>
        <w:lang w:val="es-AR"/>
      </w:rPr>
      <w:t>P</w:t>
    </w:r>
    <w:r w:rsidR="00633F95">
      <w:rPr>
        <w:lang w:val="es-AR"/>
      </w:rPr>
      <w:t>ráctico Nº 2</w:t>
    </w:r>
    <w:r w:rsidRPr="00943825">
      <w:rPr>
        <w:lang w:val="es-AR"/>
      </w:rPr>
      <w:t xml:space="preserve"> – </w:t>
    </w:r>
    <w:r w:rsidR="00633F95">
      <w:rPr>
        <w:lang w:val="es-AR"/>
      </w:rPr>
      <w:t>Control de error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44E53"/>
    <w:multiLevelType w:val="hybridMultilevel"/>
    <w:tmpl w:val="2B501A90"/>
    <w:lvl w:ilvl="0" w:tplc="DFFC6B9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670ADE"/>
    <w:multiLevelType w:val="hybridMultilevel"/>
    <w:tmpl w:val="4CB4FB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23D5E24"/>
    <w:multiLevelType w:val="hybridMultilevel"/>
    <w:tmpl w:val="3CC6CF88"/>
    <w:lvl w:ilvl="0" w:tplc="0A22239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B41C9"/>
    <w:multiLevelType w:val="hybridMultilevel"/>
    <w:tmpl w:val="195E7B28"/>
    <w:lvl w:ilvl="0" w:tplc="DFFC6B9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80351B"/>
    <w:multiLevelType w:val="hybridMultilevel"/>
    <w:tmpl w:val="1564F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D01906"/>
    <w:multiLevelType w:val="hybridMultilevel"/>
    <w:tmpl w:val="776602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C032A0E"/>
    <w:multiLevelType w:val="hybridMultilevel"/>
    <w:tmpl w:val="264A7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DD25DC"/>
    <w:multiLevelType w:val="hybridMultilevel"/>
    <w:tmpl w:val="5FE8B1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DD624E"/>
    <w:multiLevelType w:val="singleLevel"/>
    <w:tmpl w:val="F3825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AF75AB"/>
    <w:multiLevelType w:val="hybridMultilevel"/>
    <w:tmpl w:val="D8AE4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F8F5CE0"/>
    <w:multiLevelType w:val="hybridMultilevel"/>
    <w:tmpl w:val="76D2ED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24"/>
  </w:num>
  <w:num w:numId="6">
    <w:abstractNumId w:val="3"/>
  </w:num>
  <w:num w:numId="7">
    <w:abstractNumId w:val="25"/>
  </w:num>
  <w:num w:numId="8">
    <w:abstractNumId w:val="16"/>
  </w:num>
  <w:num w:numId="9">
    <w:abstractNumId w:val="5"/>
  </w:num>
  <w:num w:numId="10">
    <w:abstractNumId w:val="9"/>
  </w:num>
  <w:num w:numId="11">
    <w:abstractNumId w:val="27"/>
  </w:num>
  <w:num w:numId="12">
    <w:abstractNumId w:val="2"/>
  </w:num>
  <w:num w:numId="13">
    <w:abstractNumId w:val="18"/>
  </w:num>
  <w:num w:numId="14">
    <w:abstractNumId w:val="7"/>
  </w:num>
  <w:num w:numId="15">
    <w:abstractNumId w:val="6"/>
  </w:num>
  <w:num w:numId="16">
    <w:abstractNumId w:val="28"/>
  </w:num>
  <w:num w:numId="17">
    <w:abstractNumId w:val="1"/>
  </w:num>
  <w:num w:numId="18">
    <w:abstractNumId w:val="19"/>
  </w:num>
  <w:num w:numId="19">
    <w:abstractNumId w:val="8"/>
  </w:num>
  <w:num w:numId="20">
    <w:abstractNumId w:val="23"/>
  </w:num>
  <w:num w:numId="21">
    <w:abstractNumId w:val="10"/>
  </w:num>
  <w:num w:numId="22">
    <w:abstractNumId w:val="14"/>
  </w:num>
  <w:num w:numId="23">
    <w:abstractNumId w:val="15"/>
  </w:num>
  <w:num w:numId="24">
    <w:abstractNumId w:val="13"/>
  </w:num>
  <w:num w:numId="25">
    <w:abstractNumId w:val="29"/>
  </w:num>
  <w:num w:numId="26">
    <w:abstractNumId w:val="17"/>
  </w:num>
  <w:num w:numId="27">
    <w:abstractNumId w:val="22"/>
  </w:num>
  <w:num w:numId="28">
    <w:abstractNumId w:val="20"/>
  </w:num>
  <w:num w:numId="29">
    <w:abstractNumId w:val="21"/>
  </w:num>
  <w:num w:numId="30">
    <w:abstractNumId w:val="1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331FB"/>
    <w:rsid w:val="000422D2"/>
    <w:rsid w:val="000441D1"/>
    <w:rsid w:val="00045614"/>
    <w:rsid w:val="00046D4A"/>
    <w:rsid w:val="000516ED"/>
    <w:rsid w:val="00051A54"/>
    <w:rsid w:val="000557BD"/>
    <w:rsid w:val="00060169"/>
    <w:rsid w:val="000667E9"/>
    <w:rsid w:val="00082512"/>
    <w:rsid w:val="00082891"/>
    <w:rsid w:val="00086A13"/>
    <w:rsid w:val="00095F58"/>
    <w:rsid w:val="00097319"/>
    <w:rsid w:val="000A0595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1037"/>
    <w:rsid w:val="0011236E"/>
    <w:rsid w:val="00122222"/>
    <w:rsid w:val="00125801"/>
    <w:rsid w:val="0013778D"/>
    <w:rsid w:val="001616C5"/>
    <w:rsid w:val="00161CB6"/>
    <w:rsid w:val="00162958"/>
    <w:rsid w:val="00162A2C"/>
    <w:rsid w:val="00170D31"/>
    <w:rsid w:val="001729D5"/>
    <w:rsid w:val="00172A27"/>
    <w:rsid w:val="0017517D"/>
    <w:rsid w:val="00175F85"/>
    <w:rsid w:val="00186C27"/>
    <w:rsid w:val="00191DB3"/>
    <w:rsid w:val="001931F4"/>
    <w:rsid w:val="001952F3"/>
    <w:rsid w:val="001A4EE8"/>
    <w:rsid w:val="001B17F5"/>
    <w:rsid w:val="001B69A7"/>
    <w:rsid w:val="001C48C3"/>
    <w:rsid w:val="001C6B3F"/>
    <w:rsid w:val="001D20DE"/>
    <w:rsid w:val="001D2769"/>
    <w:rsid w:val="001D2D73"/>
    <w:rsid w:val="001F0749"/>
    <w:rsid w:val="001F573C"/>
    <w:rsid w:val="002105D0"/>
    <w:rsid w:val="00210979"/>
    <w:rsid w:val="0021344C"/>
    <w:rsid w:val="00230C32"/>
    <w:rsid w:val="002312E5"/>
    <w:rsid w:val="0023195C"/>
    <w:rsid w:val="00232E3A"/>
    <w:rsid w:val="002463F3"/>
    <w:rsid w:val="00251D66"/>
    <w:rsid w:val="0025249D"/>
    <w:rsid w:val="00271689"/>
    <w:rsid w:val="002739EB"/>
    <w:rsid w:val="00282253"/>
    <w:rsid w:val="00291DBE"/>
    <w:rsid w:val="002A1316"/>
    <w:rsid w:val="002A60C6"/>
    <w:rsid w:val="002B4F3C"/>
    <w:rsid w:val="002B6D24"/>
    <w:rsid w:val="002D6613"/>
    <w:rsid w:val="002D68B5"/>
    <w:rsid w:val="002E4DCA"/>
    <w:rsid w:val="002F50CD"/>
    <w:rsid w:val="00301849"/>
    <w:rsid w:val="00303CB3"/>
    <w:rsid w:val="00304DDD"/>
    <w:rsid w:val="0030661D"/>
    <w:rsid w:val="0031222E"/>
    <w:rsid w:val="0033297E"/>
    <w:rsid w:val="00340B96"/>
    <w:rsid w:val="0034281C"/>
    <w:rsid w:val="00344BE0"/>
    <w:rsid w:val="0037100E"/>
    <w:rsid w:val="003732BA"/>
    <w:rsid w:val="00380E40"/>
    <w:rsid w:val="00383B6C"/>
    <w:rsid w:val="003878CE"/>
    <w:rsid w:val="003A4EC6"/>
    <w:rsid w:val="003B2B56"/>
    <w:rsid w:val="003B33D7"/>
    <w:rsid w:val="003C3F49"/>
    <w:rsid w:val="003C75A8"/>
    <w:rsid w:val="003D2491"/>
    <w:rsid w:val="003D2FB3"/>
    <w:rsid w:val="003D3966"/>
    <w:rsid w:val="003D4746"/>
    <w:rsid w:val="003E4D15"/>
    <w:rsid w:val="003E6246"/>
    <w:rsid w:val="003F2040"/>
    <w:rsid w:val="003F2DE0"/>
    <w:rsid w:val="003F39E7"/>
    <w:rsid w:val="003F50AB"/>
    <w:rsid w:val="003F5D52"/>
    <w:rsid w:val="00400F8F"/>
    <w:rsid w:val="00405628"/>
    <w:rsid w:val="00414D4F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15"/>
    <w:rsid w:val="004F214F"/>
    <w:rsid w:val="004F244B"/>
    <w:rsid w:val="004F4168"/>
    <w:rsid w:val="004F4B14"/>
    <w:rsid w:val="00505E10"/>
    <w:rsid w:val="00520194"/>
    <w:rsid w:val="00521EF9"/>
    <w:rsid w:val="00525C3A"/>
    <w:rsid w:val="00526CD3"/>
    <w:rsid w:val="005325F7"/>
    <w:rsid w:val="00535F05"/>
    <w:rsid w:val="00536CFC"/>
    <w:rsid w:val="0054009E"/>
    <w:rsid w:val="0054083C"/>
    <w:rsid w:val="00543F70"/>
    <w:rsid w:val="00550E30"/>
    <w:rsid w:val="005625E6"/>
    <w:rsid w:val="005657D2"/>
    <w:rsid w:val="005728BD"/>
    <w:rsid w:val="005733D3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D4D8B"/>
    <w:rsid w:val="005E2355"/>
    <w:rsid w:val="005F2F3B"/>
    <w:rsid w:val="005F7A47"/>
    <w:rsid w:val="005F7B24"/>
    <w:rsid w:val="00600290"/>
    <w:rsid w:val="00600C0F"/>
    <w:rsid w:val="00632634"/>
    <w:rsid w:val="00633F95"/>
    <w:rsid w:val="006422E5"/>
    <w:rsid w:val="00645988"/>
    <w:rsid w:val="006507A7"/>
    <w:rsid w:val="006577AB"/>
    <w:rsid w:val="0066426B"/>
    <w:rsid w:val="00665238"/>
    <w:rsid w:val="00681316"/>
    <w:rsid w:val="00683A01"/>
    <w:rsid w:val="00685DD5"/>
    <w:rsid w:val="00690ED6"/>
    <w:rsid w:val="00695AD6"/>
    <w:rsid w:val="006A0960"/>
    <w:rsid w:val="006A0A86"/>
    <w:rsid w:val="006A3C38"/>
    <w:rsid w:val="006A4283"/>
    <w:rsid w:val="006B0BDD"/>
    <w:rsid w:val="006C0EE1"/>
    <w:rsid w:val="006D3FD7"/>
    <w:rsid w:val="006D5788"/>
    <w:rsid w:val="006E2762"/>
    <w:rsid w:val="006E5C79"/>
    <w:rsid w:val="006E6FE8"/>
    <w:rsid w:val="006E7EBC"/>
    <w:rsid w:val="006F3F18"/>
    <w:rsid w:val="006F7A31"/>
    <w:rsid w:val="00700265"/>
    <w:rsid w:val="007045A7"/>
    <w:rsid w:val="007168C1"/>
    <w:rsid w:val="007224D4"/>
    <w:rsid w:val="0072548A"/>
    <w:rsid w:val="00727137"/>
    <w:rsid w:val="007302F2"/>
    <w:rsid w:val="00733F96"/>
    <w:rsid w:val="007344D5"/>
    <w:rsid w:val="00756855"/>
    <w:rsid w:val="00762B72"/>
    <w:rsid w:val="00764776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B507A"/>
    <w:rsid w:val="007D28A5"/>
    <w:rsid w:val="007D49B9"/>
    <w:rsid w:val="007D52D9"/>
    <w:rsid w:val="007E1B23"/>
    <w:rsid w:val="007F1DB0"/>
    <w:rsid w:val="007F5306"/>
    <w:rsid w:val="007F7CAB"/>
    <w:rsid w:val="00804FD5"/>
    <w:rsid w:val="008072D2"/>
    <w:rsid w:val="00812B24"/>
    <w:rsid w:val="008220F2"/>
    <w:rsid w:val="00826266"/>
    <w:rsid w:val="008264E7"/>
    <w:rsid w:val="00827905"/>
    <w:rsid w:val="00836998"/>
    <w:rsid w:val="008422CF"/>
    <w:rsid w:val="0084458C"/>
    <w:rsid w:val="00853409"/>
    <w:rsid w:val="00853EF6"/>
    <w:rsid w:val="00855A47"/>
    <w:rsid w:val="0086351F"/>
    <w:rsid w:val="0087194B"/>
    <w:rsid w:val="008732ED"/>
    <w:rsid w:val="00873F7D"/>
    <w:rsid w:val="00893DE3"/>
    <w:rsid w:val="008941DC"/>
    <w:rsid w:val="008A1953"/>
    <w:rsid w:val="008A5934"/>
    <w:rsid w:val="008A5D35"/>
    <w:rsid w:val="008A6B29"/>
    <w:rsid w:val="008B01F5"/>
    <w:rsid w:val="008B448A"/>
    <w:rsid w:val="008C023A"/>
    <w:rsid w:val="008C4057"/>
    <w:rsid w:val="008C5E4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16415"/>
    <w:rsid w:val="00922AE3"/>
    <w:rsid w:val="00924327"/>
    <w:rsid w:val="00932590"/>
    <w:rsid w:val="00943825"/>
    <w:rsid w:val="009476C9"/>
    <w:rsid w:val="00950DB7"/>
    <w:rsid w:val="00960F88"/>
    <w:rsid w:val="009614C9"/>
    <w:rsid w:val="009679D2"/>
    <w:rsid w:val="009B3B43"/>
    <w:rsid w:val="009B3E7F"/>
    <w:rsid w:val="009B42E6"/>
    <w:rsid w:val="009C16E4"/>
    <w:rsid w:val="009C4676"/>
    <w:rsid w:val="009D458A"/>
    <w:rsid w:val="009D4D23"/>
    <w:rsid w:val="009D5175"/>
    <w:rsid w:val="009E09EE"/>
    <w:rsid w:val="009E6574"/>
    <w:rsid w:val="009E7E5D"/>
    <w:rsid w:val="009F4978"/>
    <w:rsid w:val="009F5B57"/>
    <w:rsid w:val="00A01D70"/>
    <w:rsid w:val="00A01FE1"/>
    <w:rsid w:val="00A06336"/>
    <w:rsid w:val="00A124E1"/>
    <w:rsid w:val="00A1262F"/>
    <w:rsid w:val="00A15546"/>
    <w:rsid w:val="00A160C1"/>
    <w:rsid w:val="00A16EA1"/>
    <w:rsid w:val="00A33882"/>
    <w:rsid w:val="00A34C8A"/>
    <w:rsid w:val="00A415FF"/>
    <w:rsid w:val="00A654C0"/>
    <w:rsid w:val="00A6646D"/>
    <w:rsid w:val="00A74A88"/>
    <w:rsid w:val="00A752A7"/>
    <w:rsid w:val="00A76203"/>
    <w:rsid w:val="00A82588"/>
    <w:rsid w:val="00A835CD"/>
    <w:rsid w:val="00A85BDE"/>
    <w:rsid w:val="00A861BF"/>
    <w:rsid w:val="00AA6A45"/>
    <w:rsid w:val="00AC50B1"/>
    <w:rsid w:val="00AC63CA"/>
    <w:rsid w:val="00AD78B3"/>
    <w:rsid w:val="00AE27D5"/>
    <w:rsid w:val="00AE430B"/>
    <w:rsid w:val="00B32901"/>
    <w:rsid w:val="00B44D83"/>
    <w:rsid w:val="00B46046"/>
    <w:rsid w:val="00B56080"/>
    <w:rsid w:val="00B62505"/>
    <w:rsid w:val="00B718A3"/>
    <w:rsid w:val="00B76A32"/>
    <w:rsid w:val="00B80AA0"/>
    <w:rsid w:val="00B81DB9"/>
    <w:rsid w:val="00B840C8"/>
    <w:rsid w:val="00B8698E"/>
    <w:rsid w:val="00B87C12"/>
    <w:rsid w:val="00B90766"/>
    <w:rsid w:val="00BA0968"/>
    <w:rsid w:val="00BA23C0"/>
    <w:rsid w:val="00BA79CC"/>
    <w:rsid w:val="00BA7DB0"/>
    <w:rsid w:val="00BB661A"/>
    <w:rsid w:val="00BC275D"/>
    <w:rsid w:val="00BC279A"/>
    <w:rsid w:val="00BC5BDA"/>
    <w:rsid w:val="00BE523E"/>
    <w:rsid w:val="00BE74F6"/>
    <w:rsid w:val="00BE7B9D"/>
    <w:rsid w:val="00BF3A27"/>
    <w:rsid w:val="00BF6A78"/>
    <w:rsid w:val="00C015CD"/>
    <w:rsid w:val="00C131EC"/>
    <w:rsid w:val="00C318D9"/>
    <w:rsid w:val="00C35F53"/>
    <w:rsid w:val="00C3607C"/>
    <w:rsid w:val="00C37C0E"/>
    <w:rsid w:val="00C42C0C"/>
    <w:rsid w:val="00C42D88"/>
    <w:rsid w:val="00C518EB"/>
    <w:rsid w:val="00C51DA4"/>
    <w:rsid w:val="00C60471"/>
    <w:rsid w:val="00C65581"/>
    <w:rsid w:val="00C70709"/>
    <w:rsid w:val="00C7497C"/>
    <w:rsid w:val="00C77E0F"/>
    <w:rsid w:val="00C822FD"/>
    <w:rsid w:val="00C96E45"/>
    <w:rsid w:val="00CA11CE"/>
    <w:rsid w:val="00CB0E45"/>
    <w:rsid w:val="00CB307C"/>
    <w:rsid w:val="00CB4B5F"/>
    <w:rsid w:val="00CB77E8"/>
    <w:rsid w:val="00CC561A"/>
    <w:rsid w:val="00CD4045"/>
    <w:rsid w:val="00CD4B34"/>
    <w:rsid w:val="00CD4DB3"/>
    <w:rsid w:val="00CD56A8"/>
    <w:rsid w:val="00CD5E34"/>
    <w:rsid w:val="00CE3772"/>
    <w:rsid w:val="00CE470B"/>
    <w:rsid w:val="00D11E2F"/>
    <w:rsid w:val="00D25021"/>
    <w:rsid w:val="00D26C54"/>
    <w:rsid w:val="00D3514A"/>
    <w:rsid w:val="00D44BA1"/>
    <w:rsid w:val="00D461CC"/>
    <w:rsid w:val="00D46FCD"/>
    <w:rsid w:val="00D57270"/>
    <w:rsid w:val="00D7341D"/>
    <w:rsid w:val="00D7386E"/>
    <w:rsid w:val="00D82947"/>
    <w:rsid w:val="00D87AE7"/>
    <w:rsid w:val="00D87AF9"/>
    <w:rsid w:val="00D900CC"/>
    <w:rsid w:val="00D93D45"/>
    <w:rsid w:val="00DB2C84"/>
    <w:rsid w:val="00DB534F"/>
    <w:rsid w:val="00DB7F92"/>
    <w:rsid w:val="00DD6D2B"/>
    <w:rsid w:val="00DE5965"/>
    <w:rsid w:val="00DE684B"/>
    <w:rsid w:val="00E028A0"/>
    <w:rsid w:val="00E034BF"/>
    <w:rsid w:val="00E12915"/>
    <w:rsid w:val="00E14DAE"/>
    <w:rsid w:val="00E23217"/>
    <w:rsid w:val="00E2500A"/>
    <w:rsid w:val="00E357F1"/>
    <w:rsid w:val="00E364B0"/>
    <w:rsid w:val="00E52BED"/>
    <w:rsid w:val="00E64AD9"/>
    <w:rsid w:val="00E73C5C"/>
    <w:rsid w:val="00E82C6D"/>
    <w:rsid w:val="00E93BFD"/>
    <w:rsid w:val="00E93D3E"/>
    <w:rsid w:val="00EA5624"/>
    <w:rsid w:val="00EB1004"/>
    <w:rsid w:val="00EB3563"/>
    <w:rsid w:val="00EB5637"/>
    <w:rsid w:val="00EC3003"/>
    <w:rsid w:val="00EC7949"/>
    <w:rsid w:val="00ED4965"/>
    <w:rsid w:val="00ED560F"/>
    <w:rsid w:val="00ED7846"/>
    <w:rsid w:val="00EE52EE"/>
    <w:rsid w:val="00EF2896"/>
    <w:rsid w:val="00EF31AF"/>
    <w:rsid w:val="00EF52AF"/>
    <w:rsid w:val="00F015E0"/>
    <w:rsid w:val="00F10D71"/>
    <w:rsid w:val="00F14412"/>
    <w:rsid w:val="00F17947"/>
    <w:rsid w:val="00F23C10"/>
    <w:rsid w:val="00F315F5"/>
    <w:rsid w:val="00F3195D"/>
    <w:rsid w:val="00F33FAE"/>
    <w:rsid w:val="00F34BF5"/>
    <w:rsid w:val="00F35C52"/>
    <w:rsid w:val="00F37BD1"/>
    <w:rsid w:val="00F61A08"/>
    <w:rsid w:val="00F63483"/>
    <w:rsid w:val="00F7000B"/>
    <w:rsid w:val="00F71093"/>
    <w:rsid w:val="00F7136F"/>
    <w:rsid w:val="00F7151E"/>
    <w:rsid w:val="00F84C3B"/>
    <w:rsid w:val="00F9532B"/>
    <w:rsid w:val="00FA1F6D"/>
    <w:rsid w:val="00FC32C2"/>
    <w:rsid w:val="00FC44FD"/>
    <w:rsid w:val="00FC5C2D"/>
    <w:rsid w:val="00FC7983"/>
    <w:rsid w:val="00FC79A6"/>
    <w:rsid w:val="00FD251A"/>
    <w:rsid w:val="00FD2B51"/>
    <w:rsid w:val="00FE1B28"/>
    <w:rsid w:val="00FF5A09"/>
    <w:rsid w:val="00FF73CB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.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772"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422E5"/>
    <w:rPr>
      <w:rFonts w:asciiTheme="minorHAnsi" w:eastAsiaTheme="minorHAnsi" w:hAnsiTheme="minorHAnsi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94A49-AD10-42B8-ABD5-EF50423C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30</TotalTime>
  <Pages>6</Pages>
  <Words>741</Words>
  <Characters>4076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12</cp:revision>
  <cp:lastPrinted>2020-07-24T00:15:00Z</cp:lastPrinted>
  <dcterms:created xsi:type="dcterms:W3CDTF">2021-04-26T18:28:00Z</dcterms:created>
  <dcterms:modified xsi:type="dcterms:W3CDTF">2021-04-26T19:30:00Z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